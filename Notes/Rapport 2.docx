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791"/>
        <w:tblW w:w="2601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1"/>
      </w:tblGrid>
      <w:tr w:rsidR="009B55A9" w:rsidRPr="009B55A9" w14:paraId="790AF70D" w14:textId="77777777" w:rsidTr="009B55A9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4711" w:type="dxa"/>
            <w:tcBorders>
              <w:left w:val="single" w:sz="12" w:space="0" w:color="4472C4"/>
            </w:tcBorders>
            <w:shd w:val="clear" w:color="auto" w:fill="auto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18150F1" w14:textId="77777777" w:rsidR="009B55A9" w:rsidRPr="009B55A9" w:rsidRDefault="009B55A9" w:rsidP="009B55A9">
            <w:pPr>
              <w:pStyle w:val="Sansinterligne"/>
              <w:rPr>
                <w:rFonts w:ascii="Arial" w:hAnsi="Arial" w:cs="Arial"/>
              </w:rPr>
            </w:pPr>
            <w:r w:rsidRPr="009B55A9">
              <w:rPr>
                <w:rFonts w:ascii="Arial" w:hAnsi="Arial" w:cs="Arial"/>
                <w:color w:val="2F5496"/>
                <w:sz w:val="24"/>
                <w:szCs w:val="24"/>
              </w:rPr>
              <w:t>Université Clermont Auvergne</w:t>
            </w:r>
          </w:p>
        </w:tc>
      </w:tr>
      <w:tr w:rsidR="009B55A9" w:rsidRPr="009B55A9" w14:paraId="1398023A" w14:textId="77777777" w:rsidTr="009B55A9">
        <w:tblPrEx>
          <w:tblCellMar>
            <w:top w:w="0" w:type="dxa"/>
            <w:bottom w:w="0" w:type="dxa"/>
          </w:tblCellMar>
        </w:tblPrEx>
        <w:trPr>
          <w:trHeight w:val="1943"/>
        </w:trPr>
        <w:tc>
          <w:tcPr>
            <w:tcW w:w="4711" w:type="dxa"/>
            <w:tcBorders>
              <w:left w:val="single" w:sz="12" w:space="0" w:color="4472C4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15" w:type="dxa"/>
            </w:tcMar>
          </w:tcPr>
          <w:p w14:paraId="34B4B532" w14:textId="77777777" w:rsidR="009B55A9" w:rsidRPr="009B55A9" w:rsidRDefault="009B55A9" w:rsidP="009B55A9">
            <w:pPr>
              <w:pStyle w:val="Sansinterligne"/>
              <w:spacing w:line="216" w:lineRule="auto"/>
              <w:rPr>
                <w:rFonts w:ascii="Arial" w:hAnsi="Arial" w:cs="Arial"/>
              </w:rPr>
            </w:pPr>
            <w:r w:rsidRPr="009B55A9">
              <w:rPr>
                <w:rFonts w:ascii="Arial" w:hAnsi="Arial" w:cs="Arial"/>
                <w:color w:val="4472C4"/>
                <w:sz w:val="88"/>
                <w:szCs w:val="88"/>
              </w:rPr>
              <w:t>Intelligence Artificielle</w:t>
            </w:r>
          </w:p>
        </w:tc>
      </w:tr>
      <w:tr w:rsidR="009B55A9" w:rsidRPr="009B55A9" w14:paraId="3BD72CE6" w14:textId="77777777" w:rsidTr="009B55A9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4711" w:type="dxa"/>
            <w:tcBorders>
              <w:left w:val="single" w:sz="12" w:space="0" w:color="4472C4"/>
            </w:tcBorders>
            <w:shd w:val="clear" w:color="auto" w:fill="auto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99A345A" w14:textId="77777777" w:rsidR="009B55A9" w:rsidRPr="009B55A9" w:rsidRDefault="009B55A9" w:rsidP="009B55A9">
            <w:pPr>
              <w:pStyle w:val="Sansinterligne"/>
              <w:rPr>
                <w:rFonts w:ascii="Arial" w:hAnsi="Arial" w:cs="Arial"/>
              </w:rPr>
            </w:pPr>
            <w:r w:rsidRPr="009B55A9">
              <w:rPr>
                <w:rFonts w:ascii="Arial" w:hAnsi="Arial" w:cs="Arial"/>
                <w:color w:val="2F5496"/>
                <w:sz w:val="24"/>
                <w:szCs w:val="24"/>
              </w:rPr>
              <w:t xml:space="preserve"> Projet IA</w:t>
            </w:r>
          </w:p>
        </w:tc>
      </w:tr>
    </w:tbl>
    <w:p w14:paraId="2406F30A" w14:textId="77777777" w:rsidR="00EC5F53" w:rsidRPr="009B55A9" w:rsidRDefault="00EC5F53">
      <w:pPr>
        <w:rPr>
          <w:rFonts w:ascii="Arial" w:eastAsia="Times New Roman" w:hAnsi="Arial" w:cs="Arial"/>
          <w:color w:val="2F5496"/>
          <w:sz w:val="32"/>
          <w:szCs w:val="32"/>
          <w:lang w:eastAsia="fr-FR"/>
        </w:rPr>
      </w:pPr>
    </w:p>
    <w:p w14:paraId="4C07F926" w14:textId="77777777" w:rsidR="00EC5F53" w:rsidRPr="009B55A9" w:rsidRDefault="00EC5F53">
      <w:pPr>
        <w:rPr>
          <w:rFonts w:ascii="Arial" w:eastAsia="Times New Roman" w:hAnsi="Arial" w:cs="Arial"/>
          <w:color w:val="2F5496"/>
          <w:sz w:val="32"/>
          <w:szCs w:val="32"/>
          <w:lang w:eastAsia="fr-FR"/>
        </w:rPr>
      </w:pPr>
    </w:p>
    <w:p w14:paraId="68EE12A0" w14:textId="77777777" w:rsidR="00EC5F53" w:rsidRPr="009B55A9" w:rsidRDefault="00EC5F53">
      <w:pPr>
        <w:rPr>
          <w:rFonts w:ascii="Arial" w:eastAsia="Times New Roman" w:hAnsi="Arial" w:cs="Arial"/>
          <w:color w:val="2F5496"/>
          <w:sz w:val="32"/>
          <w:szCs w:val="32"/>
          <w:lang w:eastAsia="fr-FR"/>
        </w:rPr>
      </w:pPr>
    </w:p>
    <w:p w14:paraId="104D6C94" w14:textId="77777777" w:rsidR="00EC5F53" w:rsidRPr="009B55A9" w:rsidRDefault="00EC5F53">
      <w:pPr>
        <w:rPr>
          <w:rFonts w:ascii="Arial" w:hAnsi="Arial" w:cs="Arial"/>
        </w:rPr>
      </w:pPr>
    </w:p>
    <w:p w14:paraId="054B2530" w14:textId="77777777" w:rsidR="00EC5F53" w:rsidRPr="009B55A9" w:rsidRDefault="00EC5F53">
      <w:pPr>
        <w:rPr>
          <w:rFonts w:ascii="Arial" w:hAnsi="Arial" w:cs="Arial"/>
        </w:rPr>
      </w:pPr>
    </w:p>
    <w:p w14:paraId="2EDE577D" w14:textId="77777777" w:rsidR="00EC5F53" w:rsidRPr="009B55A9" w:rsidRDefault="00EC5F53">
      <w:pPr>
        <w:rPr>
          <w:rFonts w:ascii="Arial" w:hAnsi="Arial" w:cs="Arial"/>
        </w:rPr>
      </w:pPr>
    </w:p>
    <w:p w14:paraId="22CF20F7" w14:textId="77777777" w:rsidR="00EC5F53" w:rsidRPr="009B55A9" w:rsidRDefault="00EC5F53">
      <w:pPr>
        <w:rPr>
          <w:rFonts w:ascii="Arial" w:hAnsi="Arial" w:cs="Arial"/>
        </w:rPr>
      </w:pPr>
    </w:p>
    <w:p w14:paraId="7F30734D" w14:textId="77777777" w:rsidR="00EC5F53" w:rsidRPr="009B55A9" w:rsidRDefault="00EC5F53">
      <w:pPr>
        <w:rPr>
          <w:rFonts w:ascii="Arial" w:hAnsi="Arial" w:cs="Arial"/>
        </w:rPr>
      </w:pPr>
    </w:p>
    <w:p w14:paraId="7C309419" w14:textId="7C8C964E" w:rsidR="00EC5F53" w:rsidRPr="009B55A9" w:rsidRDefault="00EC5F53" w:rsidP="009B55A9">
      <w:pPr>
        <w:pStyle w:val="Titre1"/>
        <w:rPr>
          <w:rFonts w:ascii="Arial" w:hAnsi="Arial" w:cs="Arial"/>
        </w:rPr>
      </w:pPr>
    </w:p>
    <w:p w14:paraId="1CA9B243" w14:textId="77777777" w:rsidR="009B55A9" w:rsidRDefault="009B55A9" w:rsidP="009B55A9">
      <w:pPr>
        <w:rPr>
          <w:rFonts w:ascii="Arial" w:hAnsi="Arial" w:cs="Arial"/>
        </w:rPr>
      </w:pPr>
    </w:p>
    <w:p w14:paraId="436A0774" w14:textId="77777777" w:rsidR="009B55A9" w:rsidRDefault="009B55A9" w:rsidP="009B55A9">
      <w:pPr>
        <w:rPr>
          <w:rFonts w:ascii="Arial" w:hAnsi="Arial" w:cs="Arial"/>
        </w:rPr>
      </w:pPr>
    </w:p>
    <w:p w14:paraId="3D843C63" w14:textId="77777777" w:rsidR="009B55A9" w:rsidRDefault="009B55A9" w:rsidP="009B55A9">
      <w:pPr>
        <w:rPr>
          <w:rFonts w:ascii="Arial" w:hAnsi="Arial" w:cs="Arial"/>
        </w:rPr>
      </w:pPr>
    </w:p>
    <w:p w14:paraId="6065DC56" w14:textId="77777777" w:rsidR="009B55A9" w:rsidRDefault="009B55A9" w:rsidP="009B55A9">
      <w:pPr>
        <w:rPr>
          <w:rFonts w:ascii="Arial" w:hAnsi="Arial" w:cs="Arial"/>
        </w:rPr>
      </w:pPr>
    </w:p>
    <w:p w14:paraId="50137750" w14:textId="77777777" w:rsidR="009B55A9" w:rsidRDefault="009B55A9" w:rsidP="009B55A9">
      <w:pPr>
        <w:rPr>
          <w:rFonts w:ascii="Arial" w:hAnsi="Arial" w:cs="Arial"/>
        </w:rPr>
      </w:pPr>
    </w:p>
    <w:p w14:paraId="2BA38B01" w14:textId="77777777" w:rsidR="009B55A9" w:rsidRPr="009B55A9" w:rsidRDefault="009B55A9" w:rsidP="009B55A9">
      <w:pPr>
        <w:rPr>
          <w:rFonts w:ascii="Arial" w:hAnsi="Arial" w:cs="Arial"/>
        </w:rPr>
      </w:pPr>
    </w:p>
    <w:p w14:paraId="3030DCE8" w14:textId="3108F32F" w:rsidR="009B55A9" w:rsidRPr="009B55A9" w:rsidRDefault="009B55A9" w:rsidP="009B55A9">
      <w:pPr>
        <w:pStyle w:val="Titre1"/>
        <w:rPr>
          <w:rFonts w:ascii="Arial" w:hAnsi="Arial" w:cs="Arial"/>
        </w:rPr>
      </w:pPr>
      <w:r w:rsidRPr="009B55A9">
        <w:rPr>
          <w:rFonts w:ascii="Arial" w:hAnsi="Arial" w:cs="Arial"/>
        </w:rPr>
        <w:t>Intitulé</w:t>
      </w:r>
    </w:p>
    <w:p w14:paraId="0FF40A98" w14:textId="77777777" w:rsidR="009B55A9" w:rsidRPr="009B55A9" w:rsidRDefault="009B55A9" w:rsidP="009B55A9">
      <w:pPr>
        <w:rPr>
          <w:rFonts w:ascii="Arial" w:hAnsi="Arial" w:cs="Arial"/>
        </w:rPr>
      </w:pPr>
    </w:p>
    <w:p w14:paraId="0C1F07DE" w14:textId="77777777" w:rsidR="009B55A9" w:rsidRPr="009B55A9" w:rsidRDefault="009B55A9" w:rsidP="009B55A9">
      <w:pPr>
        <w:rPr>
          <w:rFonts w:ascii="Arial" w:hAnsi="Arial" w:cs="Arial"/>
          <w:b/>
          <w:bCs/>
          <w:sz w:val="24"/>
          <w:szCs w:val="24"/>
        </w:rPr>
      </w:pPr>
      <w:r w:rsidRPr="009B55A9">
        <w:rPr>
          <w:rFonts w:ascii="Arial" w:hAnsi="Arial" w:cs="Arial"/>
          <w:b/>
          <w:bCs/>
          <w:sz w:val="24"/>
          <w:szCs w:val="24"/>
        </w:rPr>
        <w:t xml:space="preserve">Détection de texte généré par IA </w:t>
      </w:r>
    </w:p>
    <w:p w14:paraId="495713BB" w14:textId="77777777" w:rsidR="009B55A9" w:rsidRDefault="009B55A9" w:rsidP="009B55A9">
      <w:pPr>
        <w:rPr>
          <w:rFonts w:ascii="Arial" w:hAnsi="Arial" w:cs="Arial"/>
        </w:rPr>
      </w:pPr>
    </w:p>
    <w:p w14:paraId="0F42A8B1" w14:textId="77777777" w:rsidR="009B55A9" w:rsidRPr="009B55A9" w:rsidRDefault="009B55A9" w:rsidP="009B55A9">
      <w:pPr>
        <w:rPr>
          <w:rFonts w:ascii="Arial" w:hAnsi="Arial" w:cs="Arial"/>
        </w:rPr>
      </w:pPr>
    </w:p>
    <w:p w14:paraId="1CE2FC31" w14:textId="77777777" w:rsidR="009B55A9" w:rsidRPr="009B55A9" w:rsidRDefault="009B55A9" w:rsidP="009B55A9">
      <w:pPr>
        <w:pStyle w:val="Titre1"/>
        <w:rPr>
          <w:rFonts w:ascii="Arial" w:hAnsi="Arial" w:cs="Arial"/>
        </w:rPr>
      </w:pPr>
      <w:r w:rsidRPr="009B55A9">
        <w:rPr>
          <w:rFonts w:ascii="Arial" w:hAnsi="Arial" w:cs="Arial"/>
        </w:rPr>
        <w:t>Description du Problème</w:t>
      </w:r>
    </w:p>
    <w:p w14:paraId="138395CD" w14:textId="3F398653" w:rsidR="009B55A9" w:rsidRPr="009B55A9" w:rsidRDefault="009B55A9" w:rsidP="009B55A9">
      <w:pPr>
        <w:pStyle w:val="Titre1"/>
        <w:rPr>
          <w:rFonts w:ascii="Arial" w:hAnsi="Arial" w:cs="Arial"/>
        </w:rPr>
      </w:pPr>
      <w:r w:rsidRPr="009B55A9">
        <w:rPr>
          <w:rFonts w:ascii="Arial" w:hAnsi="Arial" w:cs="Arial"/>
        </w:rPr>
        <w:t xml:space="preserve"> </w:t>
      </w:r>
    </w:p>
    <w:p w14:paraId="44854336" w14:textId="77777777" w:rsidR="009B55A9" w:rsidRPr="009B55A9" w:rsidRDefault="009B55A9" w:rsidP="009B55A9">
      <w:pPr>
        <w:rPr>
          <w:rFonts w:ascii="Arial" w:hAnsi="Arial" w:cs="Arial"/>
          <w:sz w:val="24"/>
          <w:szCs w:val="24"/>
        </w:rPr>
      </w:pPr>
      <w:r w:rsidRPr="009B55A9">
        <w:rPr>
          <w:rFonts w:ascii="Arial" w:hAnsi="Arial" w:cs="Arial"/>
          <w:sz w:val="24"/>
          <w:szCs w:val="24"/>
        </w:rPr>
        <w:t xml:space="preserve">La détection de textes produits par une intelligence artificielle (IA) constitue un défi essentiel à l'heure actuelle, étant donné la croissance rapide des contenus automatisés. </w:t>
      </w:r>
    </w:p>
    <w:p w14:paraId="6B1223DC" w14:textId="78CF51E2" w:rsidR="009B55A9" w:rsidRPr="009B55A9" w:rsidRDefault="009B55A9" w:rsidP="009B55A9">
      <w:pPr>
        <w:rPr>
          <w:rFonts w:ascii="Arial" w:hAnsi="Arial" w:cs="Arial"/>
          <w:sz w:val="24"/>
          <w:szCs w:val="24"/>
        </w:rPr>
      </w:pPr>
      <w:r w:rsidRPr="009B55A9">
        <w:rPr>
          <w:rFonts w:ascii="Arial" w:hAnsi="Arial" w:cs="Arial"/>
          <w:sz w:val="24"/>
          <w:szCs w:val="24"/>
        </w:rPr>
        <w:t>Cette problématique devient plus complexe avec les progrès rapides des modèles de langage génératifs, tels que GPT-3.5, qui sont capables de générer des textes difficilement distinguables de ceux rédigés par des êtres humains.</w:t>
      </w:r>
    </w:p>
    <w:p w14:paraId="3A9576CC" w14:textId="77777777" w:rsidR="009B55A9" w:rsidRPr="009B55A9" w:rsidRDefault="009B55A9" w:rsidP="009B55A9">
      <w:pPr>
        <w:rPr>
          <w:rFonts w:ascii="Arial" w:hAnsi="Arial" w:cs="Arial"/>
          <w:sz w:val="24"/>
          <w:szCs w:val="24"/>
        </w:rPr>
      </w:pPr>
    </w:p>
    <w:p w14:paraId="4AA49FBA" w14:textId="71140737" w:rsidR="009B55A9" w:rsidRPr="009B55A9" w:rsidRDefault="009B55A9" w:rsidP="009B55A9">
      <w:pPr>
        <w:rPr>
          <w:rFonts w:ascii="Arial" w:hAnsi="Arial" w:cs="Arial"/>
          <w:sz w:val="24"/>
          <w:szCs w:val="24"/>
        </w:rPr>
      </w:pPr>
      <w:r w:rsidRPr="009B55A9">
        <w:rPr>
          <w:rFonts w:ascii="Arial" w:hAnsi="Arial" w:cs="Arial"/>
          <w:sz w:val="24"/>
          <w:szCs w:val="24"/>
        </w:rPr>
        <w:t xml:space="preserve">L'objectif de ce projet consiste à concevoir un système capable de discernement entre un texte créé par une intelligence artificielle et un texte rédigé par un individu. </w:t>
      </w:r>
    </w:p>
    <w:sectPr w:rsidR="009B55A9" w:rsidRPr="009B55A9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2210C" w14:textId="77777777" w:rsidR="00E00302" w:rsidRDefault="00E00302">
      <w:pPr>
        <w:spacing w:after="0" w:line="240" w:lineRule="auto"/>
      </w:pPr>
      <w:r>
        <w:separator/>
      </w:r>
    </w:p>
  </w:endnote>
  <w:endnote w:type="continuationSeparator" w:id="0">
    <w:p w14:paraId="498D7114" w14:textId="77777777" w:rsidR="00E00302" w:rsidRDefault="00E00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07CDF" w14:textId="77777777" w:rsidR="00E00302" w:rsidRDefault="00E0030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6A41E11" w14:textId="77777777" w:rsidR="00E00302" w:rsidRDefault="00E00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0092A"/>
    <w:multiLevelType w:val="multilevel"/>
    <w:tmpl w:val="98EC01C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211455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C5F53"/>
    <w:rsid w:val="00495CC3"/>
    <w:rsid w:val="009B55A9"/>
    <w:rsid w:val="00E00302"/>
    <w:rsid w:val="00EC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78129"/>
  <w15:docId w15:val="{73FA666E-8EFA-44C7-9990-8D3F00F5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4" w:lineRule="auto"/>
    </w:pPr>
    <w:rPr>
      <w:kern w:val="0"/>
    </w:rPr>
  </w:style>
  <w:style w:type="paragraph" w:styleId="Titre1">
    <w:name w:val="heading 1"/>
    <w:basedOn w:val="Normal"/>
    <w:next w:val="Normal"/>
    <w:link w:val="Titre1Car"/>
    <w:uiPriority w:val="9"/>
    <w:qFormat/>
    <w:rsid w:val="009B5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pPr>
      <w:suppressAutoHyphens/>
      <w:spacing w:after="0" w:line="240" w:lineRule="auto"/>
    </w:pPr>
    <w:rPr>
      <w:rFonts w:eastAsia="Times New Roman"/>
      <w:kern w:val="0"/>
      <w:lang w:eastAsia="fr-FR"/>
    </w:rPr>
  </w:style>
  <w:style w:type="paragraph" w:styleId="Paragraphedeliste">
    <w:name w:val="List Paragraph"/>
    <w:basedOn w:val="Normal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B55A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622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KoTwiiX YT</dc:creator>
  <dc:description/>
  <cp:lastModifiedBy>KoTwiiX YT</cp:lastModifiedBy>
  <cp:revision>2</cp:revision>
  <dcterms:created xsi:type="dcterms:W3CDTF">2023-12-20T13:05:00Z</dcterms:created>
  <dcterms:modified xsi:type="dcterms:W3CDTF">2023-12-20T13:05:00Z</dcterms:modified>
</cp:coreProperties>
</file>